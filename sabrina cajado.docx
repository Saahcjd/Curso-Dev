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467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8436"/>
      </w:tblGrid>
      <w:tr w:rsidR="00692703" w:rsidRPr="002C4186" w:rsidTr="00AC5C7F">
        <w:trPr>
          <w:trHeight w:hRule="exact" w:val="2230"/>
        </w:trPr>
        <w:tc>
          <w:tcPr>
            <w:tcW w:w="8436" w:type="dxa"/>
            <w:tcMar>
              <w:top w:w="0" w:type="dxa"/>
              <w:bottom w:w="0" w:type="dxa"/>
            </w:tcMar>
          </w:tcPr>
          <w:p w:rsidR="00692703" w:rsidRPr="002C4186" w:rsidRDefault="00AC5C7F" w:rsidP="00913946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>sabrina</w:t>
            </w:r>
            <w:r w:rsidR="00692703" w:rsidRPr="002C4186">
              <w:rPr>
                <w:lang w:val="pt-BR" w:bidi="pt-BR"/>
              </w:rPr>
              <w:t xml:space="preserve"> </w:t>
            </w:r>
            <w:r>
              <w:rPr>
                <w:rStyle w:val="nfaseIntensa"/>
              </w:rPr>
              <w:t>cajado</w:t>
            </w:r>
          </w:p>
          <w:p w:rsidR="00692703" w:rsidRPr="002C4186" w:rsidRDefault="00AC5C7F" w:rsidP="00913946">
            <w:pPr>
              <w:pStyle w:val="Informaesdecontato"/>
              <w:contextualSpacing w:val="0"/>
              <w:rPr>
                <w:lang w:val="pt-BR"/>
              </w:rPr>
            </w:pPr>
            <w:proofErr w:type="spellStart"/>
            <w:r>
              <w:rPr>
                <w:lang w:val="pt-BR" w:bidi="pt-BR"/>
              </w:rPr>
              <w:t>Endereço:</w:t>
            </w:r>
            <w:r w:rsidR="00DF13F0">
              <w:rPr>
                <w:lang w:val="pt-BR" w:bidi="pt-BR"/>
              </w:rPr>
              <w:t>Jacareí-SP</w:t>
            </w:r>
            <w:proofErr w:type="spellEnd"/>
            <w:r w:rsidR="00DF13F0">
              <w:rPr>
                <w:lang w:val="pt-BR" w:bidi="pt-BR"/>
              </w:rPr>
              <w:t xml:space="preserve"> -</w:t>
            </w:r>
            <w:r>
              <w:rPr>
                <w:lang w:val="pt-BR" w:bidi="pt-BR"/>
              </w:rPr>
              <w:t xml:space="preserve">Villa Branca - </w:t>
            </w:r>
            <w:proofErr w:type="spellStart"/>
            <w:r>
              <w:rPr>
                <w:lang w:val="pt-BR" w:bidi="pt-BR"/>
              </w:rPr>
              <w:t>Rua:José</w:t>
            </w:r>
            <w:proofErr w:type="spellEnd"/>
            <w:r>
              <w:rPr>
                <w:lang w:val="pt-BR" w:bidi="pt-BR"/>
              </w:rPr>
              <w:t xml:space="preserve"> Jorge Abraão – 495</w:t>
            </w:r>
            <w:r w:rsidR="00692703" w:rsidRPr="002C4186"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-1459182552"/>
                <w:placeholder>
                  <w:docPart w:val="5D6F2228366F4F61896D3445091B042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C4186">
                  <w:rPr>
                    <w:lang w:val="pt-BR" w:bidi="pt-BR"/>
                  </w:rPr>
                  <w:t>·</w:t>
                </w:r>
              </w:sdtContent>
            </w:sdt>
            <w:r w:rsidR="00692703" w:rsidRPr="002C4186">
              <w:rPr>
                <w:lang w:val="pt-BR" w:bidi="pt-BR"/>
              </w:rPr>
              <w:t xml:space="preserve"> </w:t>
            </w:r>
            <w:proofErr w:type="spellStart"/>
            <w:r>
              <w:rPr>
                <w:lang w:val="pt-BR" w:bidi="pt-BR"/>
              </w:rPr>
              <w:t>Tel</w:t>
            </w:r>
            <w:proofErr w:type="spellEnd"/>
            <w:r>
              <w:rPr>
                <w:lang w:val="pt-BR" w:bidi="pt-BR"/>
              </w:rPr>
              <w:t>:</w:t>
            </w:r>
            <w:r>
              <w:rPr>
                <w:lang w:val="pt-BR"/>
              </w:rPr>
              <w:t>+55 (12) 98172-1346</w:t>
            </w:r>
          </w:p>
          <w:p w:rsidR="00692703" w:rsidRPr="002C4186" w:rsidRDefault="00AC5C7F" w:rsidP="00913946">
            <w:pPr>
              <w:pStyle w:val="nfasedasinformaesdecontato"/>
              <w:contextualSpacing w:val="0"/>
              <w:rPr>
                <w:lang w:val="pt-BR"/>
              </w:rPr>
            </w:pPr>
            <w:r>
              <w:rPr>
                <w:lang w:val="pt-BR"/>
              </w:rPr>
              <w:t>cajadosabrina@gmail.com</w:t>
            </w:r>
            <w:r w:rsidR="00692703" w:rsidRPr="002C4186"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2000459528"/>
                <w:placeholder>
                  <w:docPart w:val="8955003B95874526B4C5F538E9CB0FF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C4186">
                  <w:rPr>
                    <w:lang w:val="pt-BR" w:bidi="pt-BR"/>
                  </w:rPr>
                  <w:t>·</w:t>
                </w:r>
              </w:sdtContent>
            </w:sdt>
            <w:r w:rsidR="00692703" w:rsidRPr="002C4186">
              <w:rPr>
                <w:lang w:val="pt-BR" w:bidi="pt-BR"/>
              </w:rPr>
              <w:t xml:space="preserve"> </w:t>
            </w:r>
            <w:r>
              <w:rPr>
                <w:lang w:val="pt-BR" w:bidi="pt-BR"/>
              </w:rPr>
              <w:t>Redes sociais: @</w:t>
            </w:r>
            <w:proofErr w:type="spellStart"/>
            <w:r>
              <w:rPr>
                <w:lang w:val="pt-BR" w:bidi="pt-BR"/>
              </w:rPr>
              <w:t>saahcjd</w:t>
            </w:r>
            <w:proofErr w:type="spellEnd"/>
          </w:p>
        </w:tc>
      </w:tr>
      <w:tr w:rsidR="009571D8" w:rsidRPr="002C4186" w:rsidTr="00AC5C7F">
        <w:trPr>
          <w:trHeight w:val="254"/>
        </w:trPr>
        <w:tc>
          <w:tcPr>
            <w:tcW w:w="8436" w:type="dxa"/>
            <w:tcMar>
              <w:top w:w="432" w:type="dxa"/>
            </w:tcMar>
          </w:tcPr>
          <w:p w:rsidR="001755A8" w:rsidRPr="002C4186" w:rsidRDefault="00DF13F0" w:rsidP="00913946">
            <w:pPr>
              <w:contextualSpacing w:val="0"/>
              <w:rPr>
                <w:lang w:val="pt-BR"/>
              </w:rPr>
            </w:pPr>
            <w:r>
              <w:rPr>
                <w:lang w:val="pt-BR"/>
              </w:rPr>
              <w:t>Brasileira, 16 anos, procuro expandir meus conhecimentos na área, cursando TI</w:t>
            </w:r>
          </w:p>
        </w:tc>
      </w:tr>
    </w:tbl>
    <w:p w:rsidR="004E01EB" w:rsidRPr="002C4186" w:rsidRDefault="00DF13F0" w:rsidP="004E01EB">
      <w:pPr>
        <w:pStyle w:val="Ttulo1"/>
        <w:rPr>
          <w:lang w:val="pt-BR"/>
        </w:rPr>
      </w:pPr>
      <w:r>
        <w:rPr>
          <w:lang w:val="pt-BR"/>
        </w:rPr>
        <w:t>experiência</w:t>
      </w:r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8958"/>
      </w:tblGrid>
      <w:tr w:rsidR="001D0BF1" w:rsidRPr="002C4186" w:rsidTr="00D66A52">
        <w:tc>
          <w:tcPr>
            <w:tcW w:w="9355" w:type="dxa"/>
          </w:tcPr>
          <w:p w:rsidR="001D0BF1" w:rsidRPr="002C4186" w:rsidRDefault="00DF13F0" w:rsidP="001D0BF1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2020</w:t>
            </w:r>
            <w:r w:rsidR="001D0BF1" w:rsidRPr="002C4186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202</w:t>
            </w:r>
            <w:r w:rsidR="00806C79">
              <w:rPr>
                <w:lang w:val="pt-BR"/>
              </w:rPr>
              <w:t>2</w:t>
            </w:r>
          </w:p>
          <w:p w:rsidR="001D0BF1" w:rsidRPr="002C4186" w:rsidRDefault="00DF13F0" w:rsidP="001D0BF1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babá</w:t>
            </w:r>
          </w:p>
          <w:p w:rsidR="001E3120" w:rsidRPr="002C4186" w:rsidRDefault="00806C79" w:rsidP="001D0BF1">
            <w:pPr>
              <w:contextualSpacing w:val="0"/>
              <w:rPr>
                <w:lang w:val="pt-BR"/>
              </w:rPr>
            </w:pPr>
            <w:r>
              <w:rPr>
                <w:lang w:val="pt-BR"/>
              </w:rPr>
              <w:t xml:space="preserve">Cuido de crianças </w:t>
            </w:r>
            <w:proofErr w:type="gramStart"/>
            <w:r>
              <w:rPr>
                <w:lang w:val="pt-BR"/>
              </w:rPr>
              <w:t>à</w:t>
            </w:r>
            <w:proofErr w:type="gramEnd"/>
            <w:r>
              <w:rPr>
                <w:lang w:val="pt-BR"/>
              </w:rPr>
              <w:t xml:space="preserve"> partir de 2 anos de idade desde 2020</w:t>
            </w:r>
          </w:p>
        </w:tc>
      </w:tr>
      <w:tr w:rsidR="00F61DF9" w:rsidRPr="002C4186" w:rsidTr="00F61DF9">
        <w:tc>
          <w:tcPr>
            <w:tcW w:w="9355" w:type="dxa"/>
            <w:tcMar>
              <w:top w:w="216" w:type="dxa"/>
            </w:tcMar>
          </w:tcPr>
          <w:p w:rsidR="00F61DF9" w:rsidRPr="002C4186" w:rsidRDefault="00806C79" w:rsidP="00F61DF9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 w:bidi="pt-BR"/>
              </w:rPr>
              <w:t>2021</w:t>
            </w:r>
            <w:r w:rsidR="00F61DF9" w:rsidRPr="002C4186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2022</w:t>
            </w:r>
          </w:p>
          <w:p w:rsidR="00F61DF9" w:rsidRPr="002C4186" w:rsidRDefault="00806C79" w:rsidP="00F61DF9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marketing</w:t>
            </w:r>
            <w:r w:rsidR="00F61DF9" w:rsidRPr="002C4186">
              <w:rPr>
                <w:lang w:val="pt-BR" w:bidi="pt-BR"/>
              </w:rPr>
              <w:t xml:space="preserve">, </w:t>
            </w:r>
            <w:r>
              <w:rPr>
                <w:rStyle w:val="RefernciaSutil"/>
              </w:rPr>
              <w:t>autonomo</w:t>
            </w:r>
          </w:p>
          <w:p w:rsidR="00F61DF9" w:rsidRPr="002C4186" w:rsidRDefault="00806C79" w:rsidP="00F61DF9">
            <w:pPr>
              <w:rPr>
                <w:lang w:val="pt-BR"/>
              </w:rPr>
            </w:pPr>
            <w:r>
              <w:rPr>
                <w:lang w:val="pt-BR"/>
              </w:rPr>
              <w:t xml:space="preserve">Fiz marketing divulgando trabalhos </w:t>
            </w:r>
          </w:p>
        </w:tc>
      </w:tr>
    </w:tbl>
    <w:sdt>
      <w:sdtPr>
        <w:rPr>
          <w:lang w:val="pt-BR"/>
        </w:rPr>
        <w:alias w:val="Escolaridade:"/>
        <w:tag w:val="Escolaridade:"/>
        <w:id w:val="-1908763273"/>
        <w:placeholder>
          <w:docPart w:val="56112581BC92422E92FD722A81448603"/>
        </w:placeholder>
        <w:temporary/>
        <w:showingPlcHdr/>
        <w15:appearance w15:val="hidden"/>
      </w:sdtPr>
      <w:sdtEndPr/>
      <w:sdtContent>
        <w:p w:rsidR="00DA59AA" w:rsidRPr="002C4186" w:rsidRDefault="00DA59AA" w:rsidP="0097790C">
          <w:pPr>
            <w:pStyle w:val="Ttulo1"/>
            <w:rPr>
              <w:lang w:val="pt-BR"/>
            </w:rPr>
          </w:pPr>
          <w:r w:rsidRPr="002C4186">
            <w:rPr>
              <w:lang w:val="pt-BR" w:bidi="pt-BR"/>
            </w:rPr>
            <w:t>Educação</w:t>
          </w:r>
        </w:p>
      </w:sdtContent>
    </w:sdt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8958"/>
      </w:tblGrid>
      <w:tr w:rsidR="001D0BF1" w:rsidRPr="002C4186" w:rsidTr="00D66A52">
        <w:tc>
          <w:tcPr>
            <w:tcW w:w="9355" w:type="dxa"/>
          </w:tcPr>
          <w:p w:rsidR="001D0BF1" w:rsidRPr="002C4186" w:rsidRDefault="00806C79" w:rsidP="001D0BF1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sesi</w:t>
            </w:r>
          </w:p>
          <w:p w:rsidR="007538DC" w:rsidRPr="002C4186" w:rsidRDefault="00806C79" w:rsidP="007538DC">
            <w:pPr>
              <w:contextualSpacing w:val="0"/>
              <w:rPr>
                <w:lang w:val="pt-BR"/>
              </w:rPr>
            </w:pPr>
            <w:r>
              <w:rPr>
                <w:lang w:val="pt-BR"/>
              </w:rPr>
              <w:t>Estudo no Sesi desde 2013, já completei o ensino fundamental, e no momento estou cursando o ensino médio.</w:t>
            </w:r>
          </w:p>
        </w:tc>
      </w:tr>
      <w:tr w:rsidR="00F61DF9" w:rsidRPr="002C4186" w:rsidTr="00F61DF9">
        <w:tc>
          <w:tcPr>
            <w:tcW w:w="9355" w:type="dxa"/>
            <w:tcMar>
              <w:top w:w="216" w:type="dxa"/>
            </w:tcMar>
          </w:tcPr>
          <w:p w:rsidR="00F61DF9" w:rsidRPr="002C4186" w:rsidRDefault="00806C79" w:rsidP="00F61DF9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T.I senai</w:t>
            </w:r>
          </w:p>
          <w:p w:rsidR="00F61DF9" w:rsidRPr="002C4186" w:rsidRDefault="00806C79" w:rsidP="00F61DF9">
            <w:pPr>
              <w:rPr>
                <w:lang w:val="pt-BR"/>
              </w:rPr>
            </w:pPr>
            <w:r>
              <w:rPr>
                <w:lang w:val="pt-BR"/>
              </w:rPr>
              <w:t>Estou cursando T.I no Senai, pois o Senai possui uma parceria de estudos com o Sesi</w:t>
            </w:r>
          </w:p>
        </w:tc>
      </w:tr>
    </w:tbl>
    <w:sdt>
      <w:sdtPr>
        <w:rPr>
          <w:lang w:val="pt-BR"/>
        </w:rPr>
        <w:alias w:val="Habilidades:"/>
        <w:tag w:val="Habilidades:"/>
        <w:id w:val="-1392877668"/>
        <w:placeholder>
          <w:docPart w:val="7F5B50494B1D4358AD825F360B44C718"/>
        </w:placeholder>
        <w:temporary/>
        <w:showingPlcHdr/>
        <w15:appearance w15:val="hidden"/>
      </w:sdtPr>
      <w:sdtEndPr/>
      <w:sdtContent>
        <w:p w:rsidR="00486277" w:rsidRPr="002C4186" w:rsidRDefault="00486277" w:rsidP="00486277">
          <w:pPr>
            <w:pStyle w:val="Ttulo1"/>
            <w:rPr>
              <w:lang w:val="pt-BR"/>
            </w:rPr>
          </w:pPr>
          <w:r w:rsidRPr="002C4186">
            <w:rPr>
              <w:lang w:val="pt-BR" w:bidi="pt-BR"/>
            </w:rPr>
            <w:t>Habilidades</w:t>
          </w:r>
        </w:p>
      </w:sdtContent>
    </w:sdt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"/>
      </w:tblPr>
      <w:tblGrid>
        <w:gridCol w:w="4410"/>
        <w:gridCol w:w="4616"/>
      </w:tblGrid>
      <w:tr w:rsidR="003A0632" w:rsidRPr="002C4186" w:rsidTr="00DE2EA9">
        <w:tc>
          <w:tcPr>
            <w:tcW w:w="4410" w:type="dxa"/>
          </w:tcPr>
          <w:p w:rsidR="001E3120" w:rsidRPr="002C4186" w:rsidRDefault="005069DD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criatividade</w:t>
            </w:r>
          </w:p>
          <w:p w:rsidR="001F4E6D" w:rsidRDefault="005069DD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comunicação</w:t>
            </w:r>
          </w:p>
          <w:p w:rsidR="005069DD" w:rsidRDefault="005069DD" w:rsidP="005069DD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trabalho em equipe</w:t>
            </w:r>
          </w:p>
          <w:p w:rsidR="005069DD" w:rsidRPr="002C4186" w:rsidRDefault="005069DD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trabalho individual</w:t>
            </w:r>
          </w:p>
        </w:tc>
        <w:tc>
          <w:tcPr>
            <w:tcW w:w="4616" w:type="dxa"/>
            <w:tcMar>
              <w:left w:w="360" w:type="dxa"/>
            </w:tcMar>
          </w:tcPr>
          <w:p w:rsidR="001E3120" w:rsidRPr="002C4186" w:rsidRDefault="001E3120" w:rsidP="005069DD">
            <w:pPr>
              <w:pStyle w:val="Commarcadores"/>
              <w:numPr>
                <w:ilvl w:val="0"/>
                <w:numId w:val="0"/>
              </w:numPr>
              <w:ind w:left="360"/>
              <w:contextualSpacing w:val="0"/>
              <w:rPr>
                <w:lang w:val="pt-BR"/>
              </w:rPr>
            </w:pPr>
          </w:p>
        </w:tc>
      </w:tr>
      <w:tr w:rsidR="005069DD" w:rsidRPr="002C4186" w:rsidTr="00DE2EA9">
        <w:tc>
          <w:tcPr>
            <w:tcW w:w="4410" w:type="dxa"/>
          </w:tcPr>
          <w:p w:rsidR="005069DD" w:rsidRDefault="005069DD" w:rsidP="005069DD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pensamento crítico</w:t>
            </w:r>
          </w:p>
          <w:p w:rsidR="005069DD" w:rsidRDefault="005069DD" w:rsidP="005069DD">
            <w:pPr>
              <w:pStyle w:val="Commarcadores"/>
              <w:numPr>
                <w:ilvl w:val="0"/>
                <w:numId w:val="0"/>
              </w:numPr>
              <w:ind w:left="360"/>
              <w:rPr>
                <w:lang w:val="pt-BR"/>
              </w:rPr>
            </w:pPr>
          </w:p>
        </w:tc>
        <w:tc>
          <w:tcPr>
            <w:tcW w:w="4616" w:type="dxa"/>
            <w:tcMar>
              <w:left w:w="360" w:type="dxa"/>
            </w:tcMar>
          </w:tcPr>
          <w:p w:rsidR="005069DD" w:rsidRPr="002C4186" w:rsidRDefault="005069DD" w:rsidP="005069DD">
            <w:pPr>
              <w:pStyle w:val="Commarcadores"/>
              <w:numPr>
                <w:ilvl w:val="0"/>
                <w:numId w:val="0"/>
              </w:numPr>
              <w:ind w:left="360"/>
              <w:rPr>
                <w:lang w:val="pt-BR"/>
              </w:rPr>
            </w:pPr>
          </w:p>
        </w:tc>
      </w:tr>
    </w:tbl>
    <w:p w:rsidR="00AD782D" w:rsidRPr="002C4186" w:rsidRDefault="005069DD" w:rsidP="0062312F">
      <w:pPr>
        <w:pStyle w:val="Ttulo1"/>
        <w:rPr>
          <w:lang w:val="pt-BR"/>
        </w:rPr>
      </w:pPr>
      <w:r>
        <w:rPr>
          <w:lang w:val="pt-BR"/>
        </w:rPr>
        <w:t>hobbies</w:t>
      </w:r>
    </w:p>
    <w:p w:rsidR="00B51D1B" w:rsidRPr="002C4186" w:rsidRDefault="005069DD" w:rsidP="006E1507">
      <w:pPr>
        <w:rPr>
          <w:lang w:val="pt-BR"/>
        </w:rPr>
      </w:pPr>
      <w:r>
        <w:rPr>
          <w:lang w:val="pt-BR"/>
        </w:rPr>
        <w:t>Dança, teatro</w:t>
      </w:r>
      <w:r w:rsidR="00AA149F">
        <w:rPr>
          <w:lang w:val="pt-BR"/>
        </w:rPr>
        <w:t>, canto e fotografar</w:t>
      </w:r>
    </w:p>
    <w:p w:rsidR="00AA149F" w:rsidRDefault="00AA149F" w:rsidP="00AA149F">
      <w:pPr>
        <w:pStyle w:val="Commarcadores"/>
        <w:numPr>
          <w:ilvl w:val="0"/>
          <w:numId w:val="0"/>
        </w:numPr>
        <w:ind w:left="360" w:hanging="360"/>
        <w:rPr>
          <w:lang w:val="pt-BR"/>
        </w:rPr>
      </w:pPr>
    </w:p>
    <w:p w:rsidR="00AA149F" w:rsidRDefault="00AA149F" w:rsidP="00AA149F">
      <w:pPr>
        <w:pStyle w:val="Ttulo1"/>
      </w:pPr>
      <w:bookmarkStart w:id="0" w:name="_GoBack"/>
      <w:bookmarkEnd w:id="0"/>
    </w:p>
    <w:sectPr w:rsidR="00AA149F" w:rsidSect="0090093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74E" w:rsidRDefault="0095174E" w:rsidP="0068194B">
      <w:r>
        <w:separator/>
      </w:r>
    </w:p>
    <w:p w:rsidR="0095174E" w:rsidRDefault="0095174E"/>
    <w:p w:rsidR="0095174E" w:rsidRDefault="0095174E"/>
  </w:endnote>
  <w:endnote w:type="continuationSeparator" w:id="0">
    <w:p w:rsidR="0095174E" w:rsidRDefault="0095174E" w:rsidP="0068194B">
      <w:r>
        <w:continuationSeparator/>
      </w:r>
    </w:p>
    <w:p w:rsidR="0095174E" w:rsidRDefault="0095174E"/>
    <w:p w:rsidR="0095174E" w:rsidRDefault="009517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2C4186" w:rsidRDefault="002B2958">
        <w:pPr>
          <w:pStyle w:val="Rodap"/>
          <w:rPr>
            <w:lang w:val="pt-BR"/>
          </w:rPr>
        </w:pPr>
        <w:r w:rsidRPr="002C4186">
          <w:rPr>
            <w:lang w:val="pt-BR" w:bidi="pt-BR"/>
          </w:rPr>
          <w:fldChar w:fldCharType="begin"/>
        </w:r>
        <w:r w:rsidRPr="002C4186">
          <w:rPr>
            <w:lang w:val="pt-BR" w:bidi="pt-BR"/>
          </w:rPr>
          <w:instrText xml:space="preserve"> PAGE   \* MERGEFORMAT </w:instrText>
        </w:r>
        <w:r w:rsidRPr="002C4186">
          <w:rPr>
            <w:lang w:val="pt-BR" w:bidi="pt-BR"/>
          </w:rPr>
          <w:fldChar w:fldCharType="separate"/>
        </w:r>
        <w:r w:rsidR="00DE2EA9" w:rsidRPr="002C4186">
          <w:rPr>
            <w:noProof/>
            <w:lang w:val="pt-BR" w:bidi="pt-BR"/>
          </w:rPr>
          <w:t>2</w:t>
        </w:r>
        <w:r w:rsidRPr="002C4186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74E" w:rsidRDefault="0095174E" w:rsidP="0068194B">
      <w:r>
        <w:separator/>
      </w:r>
    </w:p>
    <w:p w:rsidR="0095174E" w:rsidRDefault="0095174E"/>
    <w:p w:rsidR="0095174E" w:rsidRDefault="0095174E"/>
  </w:footnote>
  <w:footnote w:type="continuationSeparator" w:id="0">
    <w:p w:rsidR="0095174E" w:rsidRDefault="0095174E" w:rsidP="0068194B">
      <w:r>
        <w:continuationSeparator/>
      </w:r>
    </w:p>
    <w:p w:rsidR="0095174E" w:rsidRDefault="0095174E"/>
    <w:p w:rsidR="0095174E" w:rsidRDefault="009517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Cabealho"/>
    </w:pPr>
    <w:r w:rsidRPr="004E01EB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59EA84" wp14:editId="55868B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2B4585" id="Conector reto 5" o:spid="_x0000_s1026" alt="Linha divisória de cabeçalh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60F50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97539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98155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93C73F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7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C418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5473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69DD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6C79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518A"/>
    <w:rsid w:val="008F3B14"/>
    <w:rsid w:val="00900931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174E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149F"/>
    <w:rsid w:val="00AB32F8"/>
    <w:rsid w:val="00AB610B"/>
    <w:rsid w:val="00AC5C7F"/>
    <w:rsid w:val="00AD360E"/>
    <w:rsid w:val="00AD40FB"/>
    <w:rsid w:val="00AD782D"/>
    <w:rsid w:val="00AE7650"/>
    <w:rsid w:val="00AF3E31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A5E6B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13F0"/>
    <w:rsid w:val="00DF4D6C"/>
    <w:rsid w:val="00E01923"/>
    <w:rsid w:val="00E141FB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886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186"/>
    <w:rPr>
      <w:rFonts w:ascii="Calibri" w:hAnsi="Calibri" w:cs="Calibri"/>
    </w:rPr>
  </w:style>
  <w:style w:type="paragraph" w:styleId="Ttulo1">
    <w:name w:val="heading 1"/>
    <w:basedOn w:val="Normal"/>
    <w:link w:val="Ttulo1Char"/>
    <w:uiPriority w:val="9"/>
    <w:qFormat/>
    <w:rsid w:val="002C418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2C418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2C4186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C418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C418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18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18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18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18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C41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C4186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2C418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C418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2C4186"/>
  </w:style>
  <w:style w:type="character" w:customStyle="1" w:styleId="CabealhoChar">
    <w:name w:val="Cabeçalho Char"/>
    <w:basedOn w:val="Fontepargpadro"/>
    <w:link w:val="Cabealho"/>
    <w:uiPriority w:val="99"/>
    <w:rsid w:val="002C4186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2C4186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2C4186"/>
    <w:rPr>
      <w:rFonts w:ascii="Calibri" w:hAnsi="Calibri" w:cs="Calibri"/>
    </w:rPr>
  </w:style>
  <w:style w:type="character" w:styleId="TextodoEspaoReservado">
    <w:name w:val="Placeholder Text"/>
    <w:basedOn w:val="Fontepargpadro"/>
    <w:uiPriority w:val="99"/>
    <w:semiHidden/>
    <w:rsid w:val="002C4186"/>
    <w:rPr>
      <w:rFonts w:ascii="Calibri" w:hAnsi="Calibri" w:cs="Calibri"/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2C4186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2C418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418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4186"/>
    <w:rPr>
      <w:rFonts w:ascii="Calibri" w:eastAsiaTheme="majorEastAsia" w:hAnsi="Calibri" w:cs="Calibri"/>
      <w:b/>
      <w:caps/>
      <w:szCs w:val="24"/>
    </w:rPr>
  </w:style>
  <w:style w:type="table" w:styleId="Tabelacomgrade">
    <w:name w:val="Table Grid"/>
    <w:basedOn w:val="Tabelanormal"/>
    <w:uiPriority w:val="39"/>
    <w:rsid w:val="002C4186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2C418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2C4186"/>
    <w:pPr>
      <w:numPr>
        <w:numId w:val="5"/>
      </w:numPr>
    </w:pPr>
  </w:style>
  <w:style w:type="paragraph" w:styleId="Numerada">
    <w:name w:val="List Number"/>
    <w:basedOn w:val="Normal"/>
    <w:uiPriority w:val="13"/>
    <w:qFormat/>
    <w:rsid w:val="002C4186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2C4186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186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186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4186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4186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2C418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C4186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2C418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C4186"/>
    <w:rPr>
      <w:rFonts w:ascii="Calibri" w:hAnsi="Calibri" w:cs="Calibri"/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2C4186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2C418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C4186"/>
    <w:rPr>
      <w:rFonts w:ascii="Calibri" w:eastAsiaTheme="minorEastAsia" w:hAnsi="Calibri" w:cs="Calibri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186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186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C418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C4186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C418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C4186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C4186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4186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4186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41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4186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C4186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C4186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4186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4186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2C4186"/>
    <w:rPr>
      <w:rFonts w:ascii="Georgia" w:eastAsiaTheme="majorEastAsia" w:hAnsi="Georg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4186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4186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4186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4186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4186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4186"/>
    <w:rPr>
      <w:rFonts w:ascii="Consolas" w:hAnsi="Consolas" w:cs="Calibri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186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4186"/>
  </w:style>
  <w:style w:type="paragraph" w:styleId="Textoembloco">
    <w:name w:val="Block Text"/>
    <w:basedOn w:val="Normal"/>
    <w:uiPriority w:val="99"/>
    <w:semiHidden/>
    <w:unhideWhenUsed/>
    <w:rsid w:val="002C418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418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4186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C418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C4186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C4186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418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4186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C4186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418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4186"/>
    <w:rPr>
      <w:rFonts w:ascii="Calibri" w:hAnsi="Calibri" w:cs="Calibri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C4186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C4186"/>
    <w:rPr>
      <w:rFonts w:ascii="Calibri" w:hAnsi="Calibri" w:cs="Calibri"/>
    </w:rPr>
  </w:style>
  <w:style w:type="table" w:styleId="GradeColorida">
    <w:name w:val="Colorful Grid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C4186"/>
  </w:style>
  <w:style w:type="character" w:customStyle="1" w:styleId="DataChar">
    <w:name w:val="Data Char"/>
    <w:basedOn w:val="Fontepargpadro"/>
    <w:link w:val="Data"/>
    <w:uiPriority w:val="99"/>
    <w:semiHidden/>
    <w:rsid w:val="002C4186"/>
    <w:rPr>
      <w:rFonts w:ascii="Calibri" w:hAnsi="Calibri" w:cs="Calibri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C4186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C4186"/>
    <w:rPr>
      <w:rFonts w:ascii="Calibri" w:hAnsi="Calibri" w:cs="Calibri"/>
    </w:rPr>
  </w:style>
  <w:style w:type="character" w:styleId="Refdenotadefim">
    <w:name w:val="end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C418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C4186"/>
    <w:rPr>
      <w:rFonts w:ascii="Calibri" w:hAnsi="Calibri" w:cs="Calibri"/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table" w:styleId="TabeladeGrade1Clara">
    <w:name w:val="Grid Table 1 Light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rsid w:val="002C4186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186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C4186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C4186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C4186"/>
    <w:rPr>
      <w:rFonts w:ascii="Consolas" w:hAnsi="Consolas" w:cs="Calibri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Hyperlink">
    <w:name w:val="Hyperlink"/>
    <w:basedOn w:val="Fontepargpadro"/>
    <w:uiPriority w:val="99"/>
    <w:semiHidden/>
    <w:unhideWhenUsed/>
    <w:rsid w:val="002C4186"/>
    <w:rPr>
      <w:rFonts w:ascii="Calibri" w:hAnsi="Calibri" w:cs="Calibri"/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C4186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C4186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C4186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C4186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C4186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C4186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C4186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C4186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C4186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C4186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"/>
    <w:rsid w:val="002C4186"/>
    <w:rPr>
      <w:rFonts w:ascii="Georgia" w:hAnsi="Georgia" w:cs="Calibri"/>
      <w:b/>
      <w:iCs/>
      <w:color w:val="262626" w:themeColor="text1" w:themeTint="D9"/>
      <w:sz w:val="70"/>
    </w:rPr>
  </w:style>
  <w:style w:type="table" w:styleId="GradeClara">
    <w:name w:val="Light Grid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C418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2C418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418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418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418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4186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C418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C4186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C4186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418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418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C418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C418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C4186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C4186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C418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C4186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C4186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C418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C41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C418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C4186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C418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C418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C4186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C4186"/>
    <w:rPr>
      <w:rFonts w:ascii="Calibri" w:hAnsi="Calibri" w:cs="Calibri"/>
    </w:rPr>
  </w:style>
  <w:style w:type="character" w:styleId="Nmerodepgina">
    <w:name w:val="pag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table" w:styleId="TabelaSimples1">
    <w:name w:val="Plain Table 1"/>
    <w:basedOn w:val="Tabelanormal"/>
    <w:uiPriority w:val="41"/>
    <w:rsid w:val="002C41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C41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2C41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C41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C418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C4186"/>
  </w:style>
  <w:style w:type="character" w:customStyle="1" w:styleId="SaudaoChar">
    <w:name w:val="Saudação Char"/>
    <w:basedOn w:val="Fontepargpadro"/>
    <w:link w:val="Saudao"/>
    <w:uiPriority w:val="99"/>
    <w:semiHidden/>
    <w:rsid w:val="002C4186"/>
    <w:rPr>
      <w:rFonts w:ascii="Calibri" w:hAnsi="Calibri" w:cs="Calibr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C4186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C4186"/>
    <w:rPr>
      <w:rFonts w:ascii="Calibri" w:hAnsi="Calibri" w:cs="Calibri"/>
    </w:rPr>
  </w:style>
  <w:style w:type="character" w:styleId="nfaseSutil">
    <w:name w:val="Subtle Emphasis"/>
    <w:basedOn w:val="Fontepargpadro"/>
    <w:uiPriority w:val="19"/>
    <w:semiHidden/>
    <w:unhideWhenUsed/>
    <w:rsid w:val="002C4186"/>
    <w:rPr>
      <w:rFonts w:ascii="Calibri" w:hAnsi="Calibri" w:cs="Calibri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C418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418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418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41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41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418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418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C418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C418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41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418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C418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C418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C418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C41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C41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C418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C41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418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4186"/>
  </w:style>
  <w:style w:type="table" w:styleId="Tabelaprofissional">
    <w:name w:val="Table Professional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C41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C41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C41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4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C4186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C418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C41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C418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C418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C418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C418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C418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C418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C4186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2C4186"/>
    <w:pPr>
      <w:jc w:val="center"/>
    </w:pPr>
    <w:rPr>
      <w:b/>
      <w:color w:val="1D824C" w:themeColor="accent1"/>
    </w:rPr>
  </w:style>
  <w:style w:type="character" w:styleId="Meno">
    <w:name w:val="Mention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2C4186"/>
    <w:pPr>
      <w:numPr>
        <w:numId w:val="14"/>
      </w:numPr>
    </w:pPr>
  </w:style>
  <w:style w:type="numbering" w:styleId="1ai">
    <w:name w:val="Outline List 1"/>
    <w:basedOn w:val="Semlista"/>
    <w:uiPriority w:val="99"/>
    <w:semiHidden/>
    <w:unhideWhenUsed/>
    <w:rsid w:val="002C4186"/>
    <w:pPr>
      <w:numPr>
        <w:numId w:val="15"/>
      </w:numPr>
    </w:pPr>
  </w:style>
  <w:style w:type="character" w:styleId="Hashtag">
    <w:name w:val="Hashtag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paragraph" w:styleId="Commarcadores2">
    <w:name w:val="List Bullet 2"/>
    <w:basedOn w:val="Normal"/>
    <w:uiPriority w:val="99"/>
    <w:semiHidden/>
    <w:unhideWhenUsed/>
    <w:rsid w:val="002C4186"/>
    <w:pPr>
      <w:numPr>
        <w:numId w:val="3"/>
      </w:numPr>
      <w:contextualSpacing/>
    </w:pPr>
  </w:style>
  <w:style w:type="character" w:styleId="nfase">
    <w:name w:val="Emphasis"/>
    <w:basedOn w:val="Fontepargpadro"/>
    <w:uiPriority w:val="20"/>
    <w:semiHidden/>
    <w:unhideWhenUsed/>
    <w:rsid w:val="002C4186"/>
    <w:rPr>
      <w:rFonts w:ascii="Calibri" w:hAnsi="Calibri" w:cs="Calibri"/>
      <w:i/>
      <w:iCs/>
    </w:rPr>
  </w:style>
  <w:style w:type="numbering" w:styleId="Artigoseo">
    <w:name w:val="Outline List 3"/>
    <w:basedOn w:val="Semlista"/>
    <w:uiPriority w:val="99"/>
    <w:semiHidden/>
    <w:unhideWhenUsed/>
    <w:rsid w:val="002C4186"/>
    <w:pPr>
      <w:numPr>
        <w:numId w:val="16"/>
      </w:numPr>
    </w:pPr>
  </w:style>
  <w:style w:type="character" w:styleId="RefernciaIntensa">
    <w:name w:val="Intense Reference"/>
    <w:basedOn w:val="Fontepargpadro"/>
    <w:uiPriority w:val="32"/>
    <w:semiHidden/>
    <w:unhideWhenUsed/>
    <w:rsid w:val="002C4186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linkInteligente">
    <w:name w:val="Smart Hyperlink"/>
    <w:basedOn w:val="Fontepargpadro"/>
    <w:uiPriority w:val="99"/>
    <w:semiHidden/>
    <w:unhideWhenUsed/>
    <w:rsid w:val="002C4186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2C4186"/>
    <w:rPr>
      <w:rFonts w:ascii="Calibri" w:hAnsi="Calibri" w:cs="Calibri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qFormat/>
    <w:rsid w:val="002C4186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2023\AppData\Roaming\Microsoft\Templates\Curr&#237;culo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6F2228366F4F61896D3445091B04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106F9F-6618-4479-A978-0C3D23073698}"/>
      </w:docPartPr>
      <w:docPartBody>
        <w:p w:rsidR="00000000" w:rsidRDefault="001E60CB">
          <w:pPr>
            <w:pStyle w:val="5D6F2228366F4F61896D3445091B0427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8955003B95874526B4C5F538E9CB0F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723F25-F49F-4D2F-8EED-A0E1C3DA7F17}"/>
      </w:docPartPr>
      <w:docPartBody>
        <w:p w:rsidR="00000000" w:rsidRDefault="001E60CB">
          <w:pPr>
            <w:pStyle w:val="8955003B95874526B4C5F538E9CB0FFC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56112581BC92422E92FD722A814486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B513FA-49E8-4220-8219-DF3689F31228}"/>
      </w:docPartPr>
      <w:docPartBody>
        <w:p w:rsidR="00000000" w:rsidRDefault="001E60CB">
          <w:pPr>
            <w:pStyle w:val="56112581BC92422E92FD722A81448603"/>
          </w:pPr>
          <w:r w:rsidRPr="002C4186">
            <w:rPr>
              <w:lang w:bidi="pt-BR"/>
            </w:rPr>
            <w:t>Educação</w:t>
          </w:r>
        </w:p>
      </w:docPartBody>
    </w:docPart>
    <w:docPart>
      <w:docPartPr>
        <w:name w:val="7F5B50494B1D4358AD825F360B44C7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83C298-8CA5-45CF-B52C-2790EDFAC267}"/>
      </w:docPartPr>
      <w:docPartBody>
        <w:p w:rsidR="00000000" w:rsidRDefault="001E60CB">
          <w:pPr>
            <w:pStyle w:val="7F5B50494B1D4358AD825F360B44C718"/>
          </w:pPr>
          <w:r w:rsidRPr="002C4186">
            <w:rPr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1E"/>
    <w:rsid w:val="001E60CB"/>
    <w:rsid w:val="0066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DDDC7F35E844A99A50813450D2D660C">
    <w:name w:val="9DDDC7F35E844A99A50813450D2D660C"/>
  </w:style>
  <w:style w:type="character" w:styleId="nfaseIntensa">
    <w:name w:val="Intense Emphasis"/>
    <w:basedOn w:val="Fontepargpadro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ECA29C7A93634AD988BEF8ACD6D43CAF">
    <w:name w:val="ECA29C7A93634AD988BEF8ACD6D43CAF"/>
  </w:style>
  <w:style w:type="paragraph" w:customStyle="1" w:styleId="E2D0DA98548B4DB687AA3AD334C63E2C">
    <w:name w:val="E2D0DA98548B4DB687AA3AD334C63E2C"/>
  </w:style>
  <w:style w:type="paragraph" w:customStyle="1" w:styleId="5D6F2228366F4F61896D3445091B0427">
    <w:name w:val="5D6F2228366F4F61896D3445091B0427"/>
  </w:style>
  <w:style w:type="paragraph" w:customStyle="1" w:styleId="57C3B62C53414300887614829DF45341">
    <w:name w:val="57C3B62C53414300887614829DF45341"/>
  </w:style>
  <w:style w:type="paragraph" w:customStyle="1" w:styleId="8ECBD353624641DA8E1873B13ED4C16E">
    <w:name w:val="8ECBD353624641DA8E1873B13ED4C16E"/>
  </w:style>
  <w:style w:type="paragraph" w:customStyle="1" w:styleId="8955003B95874526B4C5F538E9CB0FFC">
    <w:name w:val="8955003B95874526B4C5F538E9CB0FFC"/>
  </w:style>
  <w:style w:type="paragraph" w:customStyle="1" w:styleId="84B75746701443E68C678B930E9C2BAB">
    <w:name w:val="84B75746701443E68C678B930E9C2BAB"/>
  </w:style>
  <w:style w:type="paragraph" w:customStyle="1" w:styleId="62E0FF75213446848D2B949655A2595A">
    <w:name w:val="62E0FF75213446848D2B949655A2595A"/>
  </w:style>
  <w:style w:type="paragraph" w:customStyle="1" w:styleId="8172E9F5DDE847A88809B22E022BCE51">
    <w:name w:val="8172E9F5DDE847A88809B22E022BCE51"/>
  </w:style>
  <w:style w:type="paragraph" w:customStyle="1" w:styleId="E8AD8443FDB3463CBFE6A012F7619B65">
    <w:name w:val="E8AD8443FDB3463CBFE6A012F7619B65"/>
  </w:style>
  <w:style w:type="paragraph" w:customStyle="1" w:styleId="41A07E25AD3F4BA8A9BB710631CCF09B">
    <w:name w:val="41A07E25AD3F4BA8A9BB710631CCF09B"/>
  </w:style>
  <w:style w:type="paragraph" w:customStyle="1" w:styleId="896786C6DF5E4B42B0EC73383F443D0F">
    <w:name w:val="896786C6DF5E4B42B0EC73383F443D0F"/>
  </w:style>
  <w:style w:type="paragraph" w:customStyle="1" w:styleId="4C586F6EA8E44DA4961AB7A437DFDC2F">
    <w:name w:val="4C586F6EA8E44DA4961AB7A437DFDC2F"/>
  </w:style>
  <w:style w:type="paragraph" w:customStyle="1" w:styleId="BBE4EC1E268F415DA509CD2201826C9D">
    <w:name w:val="BBE4EC1E268F415DA509CD2201826C9D"/>
  </w:style>
  <w:style w:type="character" w:styleId="RefernciaSutil">
    <w:name w:val="Subtle Reference"/>
    <w:basedOn w:val="Fontepargpadro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A32B6E8FE4EE41BAAFD4DBFCE588A954">
    <w:name w:val="A32B6E8FE4EE41BAAFD4DBFCE588A954"/>
  </w:style>
  <w:style w:type="paragraph" w:customStyle="1" w:styleId="BA34D4CF5A2A4E54B40AC4A890A9F07E">
    <w:name w:val="BA34D4CF5A2A4E54B40AC4A890A9F07E"/>
  </w:style>
  <w:style w:type="paragraph" w:customStyle="1" w:styleId="06D6FC1CFA2B412783E1D0724BC90F34">
    <w:name w:val="06D6FC1CFA2B412783E1D0724BC90F34"/>
  </w:style>
  <w:style w:type="paragraph" w:customStyle="1" w:styleId="5C09A94C6AD045CB87F145ECF7244C62">
    <w:name w:val="5C09A94C6AD045CB87F145ECF7244C62"/>
  </w:style>
  <w:style w:type="paragraph" w:customStyle="1" w:styleId="2990B2839E234AE498D2C6353497A955">
    <w:name w:val="2990B2839E234AE498D2C6353497A955"/>
  </w:style>
  <w:style w:type="paragraph" w:customStyle="1" w:styleId="1B5B2420A31F4981BD94E2607276EE4E">
    <w:name w:val="1B5B2420A31F4981BD94E2607276EE4E"/>
  </w:style>
  <w:style w:type="paragraph" w:customStyle="1" w:styleId="0C97C3C19F844965896272DE88ED8305">
    <w:name w:val="0C97C3C19F844965896272DE88ED8305"/>
  </w:style>
  <w:style w:type="paragraph" w:customStyle="1" w:styleId="56112581BC92422E92FD722A81448603">
    <w:name w:val="56112581BC92422E92FD722A81448603"/>
  </w:style>
  <w:style w:type="paragraph" w:customStyle="1" w:styleId="D3942EFC6EF94CDFAF0426C5016D5306">
    <w:name w:val="D3942EFC6EF94CDFAF0426C5016D5306"/>
  </w:style>
  <w:style w:type="paragraph" w:customStyle="1" w:styleId="13B98E9E87F24C049E465F4442A408FD">
    <w:name w:val="13B98E9E87F24C049E465F4442A408FD"/>
  </w:style>
  <w:style w:type="paragraph" w:customStyle="1" w:styleId="7E6C7D51698642CD8ABD8A0F260D836D">
    <w:name w:val="7E6C7D51698642CD8ABD8A0F260D836D"/>
  </w:style>
  <w:style w:type="paragraph" w:customStyle="1" w:styleId="D29A4716A7354258A5A7E3E0959CA18C">
    <w:name w:val="D29A4716A7354258A5A7E3E0959CA18C"/>
  </w:style>
  <w:style w:type="paragraph" w:customStyle="1" w:styleId="4E5BC28E3F474C2A9D75501BBFF14F31">
    <w:name w:val="4E5BC28E3F474C2A9D75501BBFF14F31"/>
  </w:style>
  <w:style w:type="paragraph" w:customStyle="1" w:styleId="257D9E9FA49B4160B357F5D210BA6FB8">
    <w:name w:val="257D9E9FA49B4160B357F5D210BA6FB8"/>
  </w:style>
  <w:style w:type="paragraph" w:customStyle="1" w:styleId="7B5EB916DD3047B5BFD5BEA02B07F405">
    <w:name w:val="7B5EB916DD3047B5BFD5BEA02B07F405"/>
  </w:style>
  <w:style w:type="paragraph" w:customStyle="1" w:styleId="237CFC9155FA4F7FB59BDA8801097723">
    <w:name w:val="237CFC9155FA4F7FB59BDA8801097723"/>
  </w:style>
  <w:style w:type="paragraph" w:customStyle="1" w:styleId="0ADB1CA948FB4A97A712762EFFC4BD8A">
    <w:name w:val="0ADB1CA948FB4A97A712762EFFC4BD8A"/>
  </w:style>
  <w:style w:type="paragraph" w:customStyle="1" w:styleId="7444CB03C2F444008CB3B62C759AAA12">
    <w:name w:val="7444CB03C2F444008CB3B62C759AAA12"/>
  </w:style>
  <w:style w:type="paragraph" w:customStyle="1" w:styleId="7F5B50494B1D4358AD825F360B44C718">
    <w:name w:val="7F5B50494B1D4358AD825F360B44C718"/>
  </w:style>
  <w:style w:type="paragraph" w:customStyle="1" w:styleId="CA02367711E747ADB2649D37E98ED125">
    <w:name w:val="CA02367711E747ADB2649D37E98ED125"/>
  </w:style>
  <w:style w:type="paragraph" w:customStyle="1" w:styleId="2BBAA73C31964B79B6089C4FF19FF53D">
    <w:name w:val="2BBAA73C31964B79B6089C4FF19FF53D"/>
  </w:style>
  <w:style w:type="paragraph" w:customStyle="1" w:styleId="F34AD55E09724CE39BD8FD94BFA6CA12">
    <w:name w:val="F34AD55E09724CE39BD8FD94BFA6CA12"/>
  </w:style>
  <w:style w:type="paragraph" w:customStyle="1" w:styleId="302AECB3BF3C48ADBC2F1CACEF135064">
    <w:name w:val="302AECB3BF3C48ADBC2F1CACEF135064"/>
  </w:style>
  <w:style w:type="paragraph" w:customStyle="1" w:styleId="B84D3C40C35F4963814C33B7FB814F2B">
    <w:name w:val="B84D3C40C35F4963814C33B7FB814F2B"/>
  </w:style>
  <w:style w:type="paragraph" w:customStyle="1" w:styleId="82F15344631A4493B258E90C4132E7EF">
    <w:name w:val="82F15344631A4493B258E90C4132E7EF"/>
  </w:style>
  <w:style w:type="paragraph" w:customStyle="1" w:styleId="DB6D2D096D4744F2A3BA6511A075815E">
    <w:name w:val="DB6D2D096D4744F2A3BA6511A075815E"/>
  </w:style>
  <w:style w:type="paragraph" w:customStyle="1" w:styleId="94F51D41178B46DD9D9FA2488216BA86">
    <w:name w:val="94F51D41178B46DD9D9FA2488216BA86"/>
    <w:rsid w:val="0066741E"/>
  </w:style>
  <w:style w:type="paragraph" w:customStyle="1" w:styleId="BECEFEECDCBA4F38AB5B102CBDD98512">
    <w:name w:val="BECEFEECDCBA4F38AB5B102CBDD98512"/>
    <w:rsid w:val="0066741E"/>
  </w:style>
  <w:style w:type="paragraph" w:customStyle="1" w:styleId="75E96733EB9F464DA7DECF8955DD53F0">
    <w:name w:val="75E96733EB9F464DA7DECF8955DD53F0"/>
    <w:rsid w:val="0066741E"/>
  </w:style>
  <w:style w:type="paragraph" w:customStyle="1" w:styleId="A0D1FA2A148E44FFB3EBB1AC442EBAAD">
    <w:name w:val="A0D1FA2A148E44FFB3EBB1AC442EBAAD"/>
    <w:rsid w:val="0066741E"/>
  </w:style>
  <w:style w:type="paragraph" w:customStyle="1" w:styleId="16187C7056CC46F5949D38430588328B">
    <w:name w:val="16187C7056CC46F5949D38430588328B"/>
    <w:rsid w:val="0066741E"/>
  </w:style>
  <w:style w:type="paragraph" w:customStyle="1" w:styleId="2AC536210F594C7FB4628E804016C48F">
    <w:name w:val="2AC536210F594C7FB4628E804016C48F"/>
    <w:rsid w:val="0066741E"/>
  </w:style>
  <w:style w:type="paragraph" w:customStyle="1" w:styleId="C69F86E07E194A47A51DB9E9238E4D31">
    <w:name w:val="C69F86E07E194A47A51DB9E9238E4D31"/>
    <w:rsid w:val="0066741E"/>
  </w:style>
  <w:style w:type="paragraph" w:customStyle="1" w:styleId="7F07020438B446A59EA7A1893C9494DC">
    <w:name w:val="7F07020438B446A59EA7A1893C9494DC"/>
    <w:rsid w:val="0066741E"/>
  </w:style>
  <w:style w:type="paragraph" w:customStyle="1" w:styleId="A91264B02E9B4545A4466C89F9764DFF">
    <w:name w:val="A91264B02E9B4545A4466C89F9764DFF"/>
    <w:rsid w:val="0066741E"/>
  </w:style>
  <w:style w:type="paragraph" w:customStyle="1" w:styleId="2A159CB42A914B15953797C2329C1064">
    <w:name w:val="2A159CB42A914B15953797C2329C1064"/>
    <w:rsid w:val="0066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cronológico moderno</Template>
  <TotalTime>0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2023-02-02T14:51:00Z</dcterms:created>
  <dcterms:modified xsi:type="dcterms:W3CDTF">2023-02-02T14:51:00Z</dcterms:modified>
  <cp:category/>
</cp:coreProperties>
</file>